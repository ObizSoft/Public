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614"/>
        <w:gridCol w:w="1266"/>
        <w:gridCol w:w="1002"/>
        <w:gridCol w:w="798"/>
        <w:gridCol w:w="761"/>
        <w:gridCol w:w="319"/>
        <w:gridCol w:w="1980"/>
      </w:tblGrid>
      <w:tr w:rsidR="00526719" w:rsidTr="00526719">
        <w:trPr>
          <w:cantSplit/>
          <w:trHeight w:val="480"/>
        </w:trPr>
        <w:tc>
          <w:tcPr>
            <w:tcW w:w="6300" w:type="dxa"/>
            <w:gridSpan w:val="5"/>
            <w:vMerge w:val="restart"/>
            <w:vAlign w:val="center"/>
          </w:tcPr>
          <w:p w:rsidR="00526719" w:rsidRDefault="00B8199B" w:rsidP="00330EB7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货物</w:t>
            </w:r>
            <w:r w:rsidR="00526719">
              <w:rPr>
                <w:rFonts w:hint="eastAsia"/>
                <w:b/>
                <w:bCs/>
                <w:sz w:val="30"/>
              </w:rPr>
              <w:t>签收单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526719" w:rsidRPr="00DE41F2" w:rsidRDefault="00526719" w:rsidP="00DE41F2">
            <w:pPr>
              <w:jc w:val="center"/>
              <w:rPr>
                <w:b/>
                <w:bCs/>
              </w:rPr>
            </w:pPr>
            <w:r w:rsidRPr="00DE41F2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26719" w:rsidRDefault="00526719" w:rsidP="00383A26">
            <w:pPr>
              <w:rPr>
                <w:b/>
                <w:bCs/>
              </w:rPr>
            </w:pPr>
          </w:p>
        </w:tc>
      </w:tr>
      <w:tr w:rsidR="00526719" w:rsidTr="000F0D85">
        <w:trPr>
          <w:cantSplit/>
          <w:trHeight w:val="425"/>
        </w:trPr>
        <w:tc>
          <w:tcPr>
            <w:tcW w:w="6300" w:type="dxa"/>
            <w:gridSpan w:val="5"/>
            <w:vMerge/>
            <w:tcBorders>
              <w:bottom w:val="single" w:sz="4" w:space="0" w:color="auto"/>
            </w:tcBorders>
          </w:tcPr>
          <w:p w:rsidR="00526719" w:rsidRDefault="0052671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6719" w:rsidRPr="00DE41F2" w:rsidRDefault="00B8199B" w:rsidP="000F0D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送货人</w:t>
            </w:r>
            <w:r w:rsidR="00526719" w:rsidRPr="00DE41F2">
              <w:rPr>
                <w:rFonts w:hint="eastAsia"/>
                <w:b/>
                <w:bCs/>
              </w:rPr>
              <w:t>员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26719" w:rsidRDefault="00526719" w:rsidP="00D8697C">
            <w:pPr>
              <w:rPr>
                <w:b/>
                <w:bCs/>
              </w:rPr>
            </w:pPr>
          </w:p>
        </w:tc>
      </w:tr>
      <w:tr w:rsidR="00526719" w:rsidTr="00526719">
        <w:trPr>
          <w:trHeight w:val="294"/>
        </w:trPr>
        <w:tc>
          <w:tcPr>
            <w:tcW w:w="9360" w:type="dxa"/>
            <w:gridSpan w:val="8"/>
            <w:shd w:val="clear" w:color="auto" w:fill="E6E6E6"/>
            <w:vAlign w:val="center"/>
          </w:tcPr>
          <w:p w:rsidR="00526719" w:rsidRPr="00D6768E" w:rsidRDefault="00B8199B" w:rsidP="00D6768E">
            <w:pPr>
              <w:rPr>
                <w:b/>
              </w:rPr>
            </w:pPr>
            <w:r>
              <w:rPr>
                <w:rFonts w:hint="eastAsia"/>
                <w:b/>
              </w:rPr>
              <w:t>送货</w:t>
            </w:r>
            <w:r w:rsidR="00526719" w:rsidRPr="00D6768E">
              <w:rPr>
                <w:rFonts w:hint="eastAsia"/>
                <w:b/>
              </w:rPr>
              <w:t>员填写：</w:t>
            </w:r>
          </w:p>
        </w:tc>
      </w:tr>
      <w:tr w:rsidR="00526719" w:rsidTr="00526719">
        <w:trPr>
          <w:trHeight w:val="441"/>
        </w:trPr>
        <w:tc>
          <w:tcPr>
            <w:tcW w:w="1620" w:type="dxa"/>
            <w:vAlign w:val="center"/>
          </w:tcPr>
          <w:p w:rsidR="00526719" w:rsidRDefault="005267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客户名称</w:t>
            </w:r>
          </w:p>
        </w:tc>
        <w:tc>
          <w:tcPr>
            <w:tcW w:w="2880" w:type="dxa"/>
            <w:gridSpan w:val="2"/>
            <w:vAlign w:val="center"/>
          </w:tcPr>
          <w:p w:rsidR="00526719" w:rsidRPr="000F0D85" w:rsidRDefault="00526719" w:rsidP="00D6768E">
            <w:pPr>
              <w:rPr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26719" w:rsidRDefault="005267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客户地址</w:t>
            </w:r>
          </w:p>
        </w:tc>
        <w:tc>
          <w:tcPr>
            <w:tcW w:w="3060" w:type="dxa"/>
            <w:gridSpan w:val="3"/>
            <w:vAlign w:val="center"/>
          </w:tcPr>
          <w:p w:rsidR="00526719" w:rsidRPr="000F0D85" w:rsidRDefault="00526719" w:rsidP="00D6768E"/>
        </w:tc>
      </w:tr>
      <w:tr w:rsidR="00526719" w:rsidTr="00526719">
        <w:trPr>
          <w:trHeight w:val="461"/>
        </w:trPr>
        <w:tc>
          <w:tcPr>
            <w:tcW w:w="1620" w:type="dxa"/>
            <w:vAlign w:val="center"/>
          </w:tcPr>
          <w:p w:rsidR="00526719" w:rsidRDefault="00526719" w:rsidP="00D676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客户联系人</w:t>
            </w:r>
          </w:p>
        </w:tc>
        <w:tc>
          <w:tcPr>
            <w:tcW w:w="2880" w:type="dxa"/>
            <w:gridSpan w:val="2"/>
            <w:vAlign w:val="center"/>
          </w:tcPr>
          <w:p w:rsidR="00526719" w:rsidRDefault="00526719" w:rsidP="00D6768E">
            <w:pPr>
              <w:rPr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26719" w:rsidRDefault="005267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送货工程师</w:t>
            </w:r>
          </w:p>
        </w:tc>
        <w:tc>
          <w:tcPr>
            <w:tcW w:w="3060" w:type="dxa"/>
            <w:gridSpan w:val="3"/>
            <w:vAlign w:val="center"/>
          </w:tcPr>
          <w:p w:rsidR="00526719" w:rsidRDefault="00526719" w:rsidP="00D6768E"/>
        </w:tc>
      </w:tr>
      <w:tr w:rsidR="00526719" w:rsidTr="00526719">
        <w:trPr>
          <w:trHeight w:val="440"/>
        </w:trPr>
        <w:tc>
          <w:tcPr>
            <w:tcW w:w="1620" w:type="dxa"/>
            <w:vAlign w:val="center"/>
          </w:tcPr>
          <w:p w:rsidR="00526719" w:rsidRDefault="005267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送货时间</w:t>
            </w:r>
          </w:p>
        </w:tc>
        <w:tc>
          <w:tcPr>
            <w:tcW w:w="2880" w:type="dxa"/>
            <w:gridSpan w:val="2"/>
            <w:vAlign w:val="center"/>
          </w:tcPr>
          <w:p w:rsidR="00526719" w:rsidRDefault="00526719" w:rsidP="00383A26">
            <w:pPr>
              <w:rPr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26719" w:rsidRDefault="005267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工程师电话</w:t>
            </w:r>
          </w:p>
        </w:tc>
        <w:tc>
          <w:tcPr>
            <w:tcW w:w="3060" w:type="dxa"/>
            <w:gridSpan w:val="3"/>
            <w:vAlign w:val="center"/>
          </w:tcPr>
          <w:p w:rsidR="00526719" w:rsidRPr="000F0D85" w:rsidRDefault="00526719">
            <w:pPr>
              <w:jc w:val="center"/>
            </w:pPr>
          </w:p>
        </w:tc>
      </w:tr>
      <w:tr w:rsidR="00F26E6F" w:rsidTr="00F26E6F">
        <w:trPr>
          <w:trHeight w:val="44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26E6F" w:rsidRDefault="00F26E6F" w:rsidP="00526719">
            <w:pPr>
              <w:jc w:val="center"/>
            </w:pPr>
            <w:r w:rsidRPr="00526719">
              <w:rPr>
                <w:rFonts w:hint="eastAsia"/>
                <w:b/>
                <w:bCs/>
              </w:rPr>
              <w:t>货物名称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14" w:type="dxa"/>
            <w:vAlign w:val="center"/>
          </w:tcPr>
          <w:p w:rsidR="00F26E6F" w:rsidRPr="00051049" w:rsidRDefault="00F26E6F" w:rsidP="000F0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:rsidR="00F26E6F" w:rsidRDefault="00F26E6F" w:rsidP="003D68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vAlign w:val="center"/>
          </w:tcPr>
          <w:p w:rsidR="00F26E6F" w:rsidRDefault="00F26E6F">
            <w:pPr>
              <w:jc w:val="center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F26E6F" w:rsidRPr="00F26E6F" w:rsidRDefault="00F26E6F">
            <w:pPr>
              <w:jc w:val="center"/>
              <w:rPr>
                <w:b/>
                <w:bCs/>
              </w:rPr>
            </w:pPr>
            <w:r w:rsidRPr="00F26E6F">
              <w:rPr>
                <w:rFonts w:hint="eastAsia"/>
                <w:b/>
                <w:bCs/>
              </w:rPr>
              <w:t>序列号</w:t>
            </w:r>
          </w:p>
        </w:tc>
        <w:tc>
          <w:tcPr>
            <w:tcW w:w="2299" w:type="dxa"/>
            <w:gridSpan w:val="2"/>
          </w:tcPr>
          <w:p w:rsidR="00F26E6F" w:rsidRDefault="00F26E6F">
            <w:pPr>
              <w:jc w:val="center"/>
            </w:pPr>
          </w:p>
        </w:tc>
      </w:tr>
      <w:tr w:rsidR="00F26E6F" w:rsidTr="00F26E6F">
        <w:trPr>
          <w:trHeight w:val="44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26E6F" w:rsidRDefault="00F26E6F" w:rsidP="00B811E1">
            <w:pPr>
              <w:jc w:val="center"/>
            </w:pPr>
            <w:r w:rsidRPr="00526719">
              <w:rPr>
                <w:rFonts w:hint="eastAsia"/>
                <w:b/>
                <w:bCs/>
              </w:rPr>
              <w:t>货物名称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14" w:type="dxa"/>
          </w:tcPr>
          <w:p w:rsidR="00F26E6F" w:rsidRPr="00051049" w:rsidRDefault="00F26E6F" w:rsidP="00F26E6F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66" w:type="dxa"/>
            <w:vAlign w:val="center"/>
          </w:tcPr>
          <w:p w:rsidR="00F26E6F" w:rsidRDefault="00F26E6F" w:rsidP="003D68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vAlign w:val="center"/>
          </w:tcPr>
          <w:p w:rsidR="00F26E6F" w:rsidRDefault="00F26E6F">
            <w:pPr>
              <w:jc w:val="center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F26E6F" w:rsidRPr="00F26E6F" w:rsidRDefault="00F26E6F">
            <w:pPr>
              <w:jc w:val="center"/>
              <w:rPr>
                <w:b/>
                <w:bCs/>
              </w:rPr>
            </w:pPr>
            <w:r w:rsidRPr="00F26E6F">
              <w:rPr>
                <w:rFonts w:hint="eastAsia"/>
                <w:b/>
                <w:bCs/>
              </w:rPr>
              <w:t>序列号</w:t>
            </w:r>
          </w:p>
        </w:tc>
        <w:tc>
          <w:tcPr>
            <w:tcW w:w="2299" w:type="dxa"/>
            <w:gridSpan w:val="2"/>
          </w:tcPr>
          <w:p w:rsidR="00F26E6F" w:rsidRDefault="00F26E6F">
            <w:pPr>
              <w:jc w:val="center"/>
            </w:pPr>
          </w:p>
        </w:tc>
      </w:tr>
      <w:tr w:rsidR="003B0631" w:rsidTr="003B0631">
        <w:trPr>
          <w:trHeight w:val="44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B0631" w:rsidRPr="00526719" w:rsidRDefault="003B0631" w:rsidP="00B811E1">
            <w:pPr>
              <w:jc w:val="center"/>
              <w:rPr>
                <w:rFonts w:hint="eastAsia"/>
                <w:b/>
                <w:bCs/>
              </w:rPr>
            </w:pPr>
            <w:r w:rsidRPr="00526719">
              <w:rPr>
                <w:rFonts w:hint="eastAsia"/>
                <w:b/>
                <w:bCs/>
              </w:rPr>
              <w:t>货物名称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614" w:type="dxa"/>
          </w:tcPr>
          <w:p w:rsidR="003B0631" w:rsidRDefault="003B0631" w:rsidP="00F26E6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:rsidR="003B0631" w:rsidRDefault="003B0631" w:rsidP="00F012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vAlign w:val="center"/>
          </w:tcPr>
          <w:p w:rsidR="003B0631" w:rsidRDefault="003B063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3B0631" w:rsidRDefault="003B0631" w:rsidP="003B0631">
            <w:pPr>
              <w:jc w:val="center"/>
            </w:pPr>
            <w:r w:rsidRPr="00E9050F">
              <w:rPr>
                <w:rFonts w:hint="eastAsia"/>
                <w:b/>
                <w:bCs/>
              </w:rPr>
              <w:t>序列号</w:t>
            </w:r>
          </w:p>
        </w:tc>
        <w:tc>
          <w:tcPr>
            <w:tcW w:w="2299" w:type="dxa"/>
            <w:gridSpan w:val="2"/>
          </w:tcPr>
          <w:p w:rsidR="003B0631" w:rsidRDefault="003B0631">
            <w:pPr>
              <w:jc w:val="center"/>
            </w:pPr>
          </w:p>
        </w:tc>
      </w:tr>
      <w:tr w:rsidR="003B0631" w:rsidTr="003B0631">
        <w:trPr>
          <w:trHeight w:val="44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B0631" w:rsidRPr="00526719" w:rsidRDefault="003B0631" w:rsidP="00B811E1">
            <w:pPr>
              <w:jc w:val="center"/>
              <w:rPr>
                <w:rFonts w:hint="eastAsia"/>
                <w:b/>
                <w:bCs/>
              </w:rPr>
            </w:pPr>
            <w:r w:rsidRPr="00526719">
              <w:rPr>
                <w:rFonts w:hint="eastAsia"/>
                <w:b/>
                <w:bCs/>
              </w:rPr>
              <w:t>货物名称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614" w:type="dxa"/>
          </w:tcPr>
          <w:p w:rsidR="003B0631" w:rsidRDefault="003B0631" w:rsidP="00F26E6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:rsidR="003B0631" w:rsidRDefault="003B0631" w:rsidP="00F012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vAlign w:val="center"/>
          </w:tcPr>
          <w:p w:rsidR="003B0631" w:rsidRDefault="003B063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3B0631" w:rsidRDefault="003B0631" w:rsidP="003B0631">
            <w:pPr>
              <w:jc w:val="center"/>
            </w:pPr>
            <w:r w:rsidRPr="00E9050F">
              <w:rPr>
                <w:rFonts w:hint="eastAsia"/>
                <w:b/>
                <w:bCs/>
              </w:rPr>
              <w:t>序列号</w:t>
            </w:r>
          </w:p>
        </w:tc>
        <w:tc>
          <w:tcPr>
            <w:tcW w:w="2299" w:type="dxa"/>
            <w:gridSpan w:val="2"/>
          </w:tcPr>
          <w:p w:rsidR="003B0631" w:rsidRDefault="003B0631">
            <w:pPr>
              <w:jc w:val="center"/>
            </w:pPr>
          </w:p>
        </w:tc>
      </w:tr>
      <w:tr w:rsidR="003B0631" w:rsidTr="003B0631">
        <w:trPr>
          <w:trHeight w:val="44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B0631" w:rsidRPr="003B0631" w:rsidRDefault="003B0631" w:rsidP="003B0631">
            <w:pPr>
              <w:jc w:val="center"/>
              <w:rPr>
                <w:b/>
                <w:bCs/>
              </w:rPr>
            </w:pPr>
            <w:r w:rsidRPr="008E2F6A">
              <w:rPr>
                <w:rFonts w:hint="eastAsia"/>
                <w:b/>
                <w:bCs/>
              </w:rPr>
              <w:t>货物名称</w:t>
            </w: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614" w:type="dxa"/>
          </w:tcPr>
          <w:p w:rsidR="003B0631" w:rsidRDefault="003B0631" w:rsidP="00F26E6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:rsidR="003B0631" w:rsidRDefault="003B0631" w:rsidP="00F012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vAlign w:val="center"/>
          </w:tcPr>
          <w:p w:rsidR="003B0631" w:rsidRDefault="003B063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3B0631" w:rsidRDefault="003B0631" w:rsidP="003B0631">
            <w:pPr>
              <w:jc w:val="center"/>
            </w:pPr>
            <w:r w:rsidRPr="00E9050F">
              <w:rPr>
                <w:rFonts w:hint="eastAsia"/>
                <w:b/>
                <w:bCs/>
              </w:rPr>
              <w:t>序列号</w:t>
            </w:r>
          </w:p>
        </w:tc>
        <w:tc>
          <w:tcPr>
            <w:tcW w:w="2299" w:type="dxa"/>
            <w:gridSpan w:val="2"/>
          </w:tcPr>
          <w:p w:rsidR="003B0631" w:rsidRDefault="003B0631">
            <w:pPr>
              <w:jc w:val="center"/>
            </w:pPr>
          </w:p>
        </w:tc>
      </w:tr>
      <w:tr w:rsidR="003B0631" w:rsidTr="003B0631">
        <w:trPr>
          <w:trHeight w:val="44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B0631" w:rsidRPr="003B0631" w:rsidRDefault="003B0631" w:rsidP="003B0631">
            <w:pPr>
              <w:jc w:val="center"/>
              <w:rPr>
                <w:b/>
                <w:bCs/>
              </w:rPr>
            </w:pPr>
            <w:r w:rsidRPr="008E2F6A">
              <w:rPr>
                <w:rFonts w:hint="eastAsia"/>
                <w:b/>
                <w:bCs/>
              </w:rPr>
              <w:t>货物名称</w:t>
            </w: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14" w:type="dxa"/>
          </w:tcPr>
          <w:p w:rsidR="003B0631" w:rsidRDefault="003B0631" w:rsidP="00F26E6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:rsidR="003B0631" w:rsidRDefault="003B0631" w:rsidP="00F012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vAlign w:val="center"/>
          </w:tcPr>
          <w:p w:rsidR="003B0631" w:rsidRDefault="003B063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3B0631" w:rsidRDefault="003B0631" w:rsidP="003B0631">
            <w:pPr>
              <w:jc w:val="center"/>
            </w:pPr>
            <w:r w:rsidRPr="00E9050F">
              <w:rPr>
                <w:rFonts w:hint="eastAsia"/>
                <w:b/>
                <w:bCs/>
              </w:rPr>
              <w:t>序列号</w:t>
            </w:r>
          </w:p>
        </w:tc>
        <w:tc>
          <w:tcPr>
            <w:tcW w:w="2299" w:type="dxa"/>
            <w:gridSpan w:val="2"/>
          </w:tcPr>
          <w:p w:rsidR="003B0631" w:rsidRDefault="003B0631">
            <w:pPr>
              <w:jc w:val="center"/>
            </w:pPr>
          </w:p>
        </w:tc>
      </w:tr>
      <w:tr w:rsidR="00F26E6F" w:rsidTr="00526719">
        <w:trPr>
          <w:cantSplit/>
          <w:trHeight w:val="311"/>
        </w:trPr>
        <w:tc>
          <w:tcPr>
            <w:tcW w:w="9360" w:type="dxa"/>
            <w:gridSpan w:val="8"/>
          </w:tcPr>
          <w:p w:rsidR="00F26E6F" w:rsidRPr="000F0D85" w:rsidRDefault="00F26E6F" w:rsidP="000F0D85">
            <w:pPr>
              <w:ind w:firstLineChars="100" w:firstLine="211"/>
              <w:rPr>
                <w:b/>
              </w:rPr>
            </w:pPr>
            <w:r w:rsidRPr="000F0D85">
              <w:rPr>
                <w:rFonts w:hint="eastAsia"/>
                <w:b/>
              </w:rPr>
              <w:t>备注</w:t>
            </w:r>
            <w:r w:rsidRPr="000F0D85">
              <w:rPr>
                <w:rFonts w:hint="eastAsia"/>
                <w:b/>
              </w:rPr>
              <w:t>:</w:t>
            </w:r>
          </w:p>
          <w:p w:rsidR="00F26E6F" w:rsidRPr="007E56A7" w:rsidRDefault="00F26E6F" w:rsidP="007E56A7"/>
          <w:p w:rsidR="00F26E6F" w:rsidRDefault="00F26E6F" w:rsidP="007E56A7">
            <w:pPr>
              <w:rPr>
                <w:rFonts w:hint="eastAsia"/>
                <w:b/>
                <w:bCs/>
                <w:sz w:val="24"/>
              </w:rPr>
            </w:pPr>
          </w:p>
          <w:p w:rsidR="003B0631" w:rsidRDefault="003B0631" w:rsidP="007E56A7">
            <w:pPr>
              <w:rPr>
                <w:rFonts w:hint="eastAsia"/>
                <w:b/>
                <w:bCs/>
                <w:sz w:val="24"/>
              </w:rPr>
            </w:pPr>
          </w:p>
          <w:p w:rsidR="003B0631" w:rsidRDefault="003B0631" w:rsidP="007E56A7">
            <w:pPr>
              <w:rPr>
                <w:rFonts w:hint="eastAsia"/>
                <w:b/>
                <w:bCs/>
                <w:sz w:val="24"/>
              </w:rPr>
            </w:pPr>
          </w:p>
          <w:p w:rsidR="003B0631" w:rsidRDefault="003B0631" w:rsidP="007E56A7">
            <w:pPr>
              <w:rPr>
                <w:rFonts w:hint="eastAsia"/>
                <w:b/>
                <w:bCs/>
                <w:sz w:val="24"/>
              </w:rPr>
            </w:pPr>
          </w:p>
          <w:p w:rsidR="003B0631" w:rsidRDefault="003B0631" w:rsidP="007E56A7">
            <w:pPr>
              <w:rPr>
                <w:rFonts w:hint="eastAsia"/>
                <w:b/>
                <w:bCs/>
                <w:sz w:val="24"/>
              </w:rPr>
            </w:pPr>
          </w:p>
          <w:p w:rsidR="003B0631" w:rsidRDefault="003B0631" w:rsidP="007E56A7">
            <w:pPr>
              <w:rPr>
                <w:rFonts w:hint="eastAsia"/>
                <w:b/>
                <w:bCs/>
                <w:sz w:val="24"/>
              </w:rPr>
            </w:pPr>
          </w:p>
          <w:p w:rsidR="003B0631" w:rsidRPr="007E56A7" w:rsidRDefault="003B0631" w:rsidP="007E56A7">
            <w:pPr>
              <w:rPr>
                <w:b/>
                <w:bCs/>
                <w:sz w:val="24"/>
              </w:rPr>
            </w:pPr>
          </w:p>
        </w:tc>
      </w:tr>
      <w:tr w:rsidR="00F26E6F" w:rsidTr="00B811E1">
        <w:trPr>
          <w:cantSplit/>
          <w:trHeight w:val="370"/>
        </w:trPr>
        <w:tc>
          <w:tcPr>
            <w:tcW w:w="9360" w:type="dxa"/>
            <w:gridSpan w:val="8"/>
            <w:shd w:val="clear" w:color="auto" w:fill="E6E6E6"/>
          </w:tcPr>
          <w:p w:rsidR="00F26E6F" w:rsidRDefault="00F26E6F" w:rsidP="00B811E1">
            <w:pPr>
              <w:ind w:firstLineChars="100" w:firstLine="211"/>
              <w:rPr>
                <w:b/>
                <w:bCs/>
                <w:sz w:val="24"/>
              </w:rPr>
            </w:pPr>
            <w:r w:rsidRPr="007E56A7">
              <w:rPr>
                <w:rFonts w:hint="eastAsia"/>
                <w:b/>
              </w:rPr>
              <w:t>客户填写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F26E6F" w:rsidTr="00526719">
        <w:trPr>
          <w:cantSplit/>
          <w:trHeight w:val="370"/>
        </w:trPr>
        <w:tc>
          <w:tcPr>
            <w:tcW w:w="9360" w:type="dxa"/>
            <w:gridSpan w:val="8"/>
          </w:tcPr>
          <w:p w:rsidR="00F26E6F" w:rsidRPr="0003189D" w:rsidRDefault="00F26E6F" w:rsidP="00526719">
            <w:pPr>
              <w:rPr>
                <w:b/>
                <w:bCs/>
                <w:sz w:val="24"/>
              </w:rPr>
            </w:pPr>
          </w:p>
          <w:p w:rsidR="00F26E6F" w:rsidRPr="0003189D" w:rsidRDefault="00F26E6F" w:rsidP="0003189D"/>
          <w:p w:rsidR="00F26E6F" w:rsidRDefault="00F26E6F" w:rsidP="0003189D"/>
          <w:p w:rsidR="00F26E6F" w:rsidRDefault="00F26E6F" w:rsidP="0003189D"/>
          <w:p w:rsidR="00F26E6F" w:rsidRDefault="00F26E6F" w:rsidP="0003189D"/>
          <w:p w:rsidR="00F26E6F" w:rsidRPr="0003189D" w:rsidRDefault="00F26E6F" w:rsidP="0003189D"/>
          <w:p w:rsidR="00F26E6F" w:rsidRPr="0003189D" w:rsidRDefault="00F26E6F" w:rsidP="0003189D"/>
          <w:p w:rsidR="00F26E6F" w:rsidRDefault="00F26E6F" w:rsidP="00884893">
            <w:pPr>
              <w:wordWrap w:val="0"/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客户确认签名：</w:t>
            </w:r>
            <w:r>
              <w:rPr>
                <w:rFonts w:hint="eastAsia"/>
                <w:b/>
                <w:bCs/>
                <w:sz w:val="24"/>
              </w:rPr>
              <w:t xml:space="preserve">                  </w:t>
            </w:r>
          </w:p>
          <w:p w:rsidR="00F26E6F" w:rsidRDefault="00F26E6F" w:rsidP="00884893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EB43EF1" wp14:editId="03DF584E">
                      <wp:simplePos x="0" y="0"/>
                      <wp:positionH relativeFrom="column">
                        <wp:posOffset>4389120</wp:posOffset>
                      </wp:positionH>
                      <wp:positionV relativeFrom="paragraph">
                        <wp:posOffset>16510</wp:posOffset>
                      </wp:positionV>
                      <wp:extent cx="1371600" cy="0"/>
                      <wp:effectExtent l="7620" t="6985" r="11430" b="1206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1.3pt" to="453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VR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"/>
                  </w:pict>
                </mc:Fallback>
              </mc:AlternateContent>
            </w:r>
          </w:p>
        </w:tc>
      </w:tr>
    </w:tbl>
    <w:p w:rsidR="00E11563" w:rsidRDefault="00E11563" w:rsidP="00DE41F2"/>
    <w:sectPr w:rsidR="00E11563">
      <w:headerReference w:type="default" r:id="rId7"/>
      <w:footerReference w:type="default" r:id="rId8"/>
      <w:pgSz w:w="11906" w:h="16838"/>
      <w:pgMar w:top="1814" w:right="1797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A7E" w:rsidRDefault="00DA7A7E">
      <w:r>
        <w:separator/>
      </w:r>
    </w:p>
  </w:endnote>
  <w:endnote w:type="continuationSeparator" w:id="0">
    <w:p w:rsidR="00DA7A7E" w:rsidRDefault="00DA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640" w:rsidRDefault="00724640">
    <w:pPr>
      <w:pStyle w:val="a4"/>
    </w:pPr>
    <w:r w:rsidRPr="00724640">
      <w:rPr>
        <w:rFonts w:hint="eastAsia"/>
      </w:rPr>
      <w:t>上海市</w:t>
    </w:r>
    <w:r w:rsidR="00383A26">
      <w:rPr>
        <w:rFonts w:hint="eastAsia"/>
      </w:rPr>
      <w:t>静安</w:t>
    </w:r>
    <w:r w:rsidRPr="00724640">
      <w:rPr>
        <w:rFonts w:hint="eastAsia"/>
      </w:rPr>
      <w:t>区</w:t>
    </w:r>
    <w:r w:rsidR="00383A26">
      <w:rPr>
        <w:rFonts w:hint="eastAsia"/>
      </w:rPr>
      <w:t>镇宁路</w:t>
    </w:r>
    <w:r w:rsidRPr="00724640">
      <w:rPr>
        <w:rFonts w:hint="eastAsia"/>
      </w:rPr>
      <w:t>2</w:t>
    </w:r>
    <w:r w:rsidR="00383A26">
      <w:rPr>
        <w:rFonts w:hint="eastAsia"/>
      </w:rPr>
      <w:t>0</w:t>
    </w:r>
    <w:r w:rsidRPr="00724640">
      <w:rPr>
        <w:rFonts w:hint="eastAsia"/>
      </w:rPr>
      <w:t>0</w:t>
    </w:r>
    <w:r w:rsidRPr="00724640">
      <w:rPr>
        <w:rFonts w:hint="eastAsia"/>
      </w:rPr>
      <w:t>号</w:t>
    </w:r>
    <w:r w:rsidR="00383A26">
      <w:rPr>
        <w:rFonts w:hint="eastAsia"/>
      </w:rPr>
      <w:t>欣安</w:t>
    </w:r>
    <w:r w:rsidRPr="00724640">
      <w:rPr>
        <w:rFonts w:hint="eastAsia"/>
      </w:rPr>
      <w:t>大厦</w:t>
    </w:r>
    <w:r w:rsidR="00383A26">
      <w:rPr>
        <w:rFonts w:hint="eastAsia"/>
      </w:rPr>
      <w:t>西峰</w:t>
    </w:r>
    <w:r w:rsidR="00383A26">
      <w:rPr>
        <w:rFonts w:hint="eastAsia"/>
      </w:rPr>
      <w:t>17</w:t>
    </w:r>
    <w:r w:rsidRPr="00724640">
      <w:rPr>
        <w:rFonts w:hint="eastAsia"/>
      </w:rPr>
      <w:t>楼</w:t>
    </w:r>
    <w:r w:rsidRPr="00724640">
      <w:rPr>
        <w:rFonts w:hint="eastAsia"/>
      </w:rPr>
      <w:t>B</w:t>
    </w:r>
    <w:r w:rsidRPr="00724640">
      <w:rPr>
        <w:rFonts w:hint="eastAsia"/>
      </w:rPr>
      <w:t>座</w:t>
    </w:r>
    <w:r>
      <w:rPr>
        <w:rFonts w:hint="eastAsia"/>
      </w:rPr>
      <w:t xml:space="preserve">  </w:t>
    </w:r>
    <w:r>
      <w:rPr>
        <w:rFonts w:hint="eastAsia"/>
      </w:rPr>
      <w:t>传真</w:t>
    </w:r>
    <w:r>
      <w:rPr>
        <w:rFonts w:hint="eastAsia"/>
      </w:rPr>
      <w:t>:</w:t>
    </w:r>
    <w:r w:rsidRPr="00724640">
      <w:t xml:space="preserve"> 021-64689537</w:t>
    </w:r>
    <w:r>
      <w:rPr>
        <w:rFonts w:hint="eastAsia"/>
      </w:rPr>
      <w:t xml:space="preserve"> </w:t>
    </w:r>
    <w:r>
      <w:rPr>
        <w:rFonts w:hint="eastAsia"/>
      </w:rPr>
      <w:t>电话</w:t>
    </w:r>
    <w:r>
      <w:rPr>
        <w:rFonts w:hint="eastAsia"/>
      </w:rPr>
      <w:t xml:space="preserve">: </w:t>
    </w:r>
    <w:r w:rsidR="00383A26">
      <w:rPr>
        <w:rFonts w:hint="eastAsia"/>
      </w:rPr>
      <w:t>021-</w:t>
    </w:r>
    <w:r>
      <w:rPr>
        <w:rFonts w:hint="eastAsia"/>
      </w:rPr>
      <w:t>61507214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A7E" w:rsidRDefault="00DA7A7E">
      <w:r>
        <w:separator/>
      </w:r>
    </w:p>
  </w:footnote>
  <w:footnote w:type="continuationSeparator" w:id="0">
    <w:p w:rsidR="00DA7A7E" w:rsidRDefault="00DA7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30B" w:rsidRDefault="00F26E6F">
    <w:pPr>
      <w:pStyle w:val="a3"/>
    </w:pPr>
    <w:r>
      <w:rPr>
        <w:noProof/>
      </w:rPr>
      <w:drawing>
        <wp:inline distT="0" distB="0" distL="0" distR="0">
          <wp:extent cx="1552575" cy="390525"/>
          <wp:effectExtent l="0" t="0" r="9525" b="9525"/>
          <wp:docPr id="1" name="图片 1" descr="OBizSoft_Logo_OrganizeYour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BizSoft_Logo_OrganizeYourBusin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030B" w:rsidRDefault="000103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2F"/>
    <w:rsid w:val="0001030B"/>
    <w:rsid w:val="0003189D"/>
    <w:rsid w:val="00051049"/>
    <w:rsid w:val="000F0D85"/>
    <w:rsid w:val="00261DEC"/>
    <w:rsid w:val="00330EB7"/>
    <w:rsid w:val="00383A26"/>
    <w:rsid w:val="003B0631"/>
    <w:rsid w:val="003C6FD2"/>
    <w:rsid w:val="004627DC"/>
    <w:rsid w:val="004A3E2F"/>
    <w:rsid w:val="004C0214"/>
    <w:rsid w:val="004C2370"/>
    <w:rsid w:val="00526719"/>
    <w:rsid w:val="0054413D"/>
    <w:rsid w:val="005D4094"/>
    <w:rsid w:val="00627E98"/>
    <w:rsid w:val="00724640"/>
    <w:rsid w:val="00767398"/>
    <w:rsid w:val="007E56A7"/>
    <w:rsid w:val="00830E02"/>
    <w:rsid w:val="00884893"/>
    <w:rsid w:val="00B811E1"/>
    <w:rsid w:val="00B8199B"/>
    <w:rsid w:val="00BA6606"/>
    <w:rsid w:val="00BD41A6"/>
    <w:rsid w:val="00D317FB"/>
    <w:rsid w:val="00D6768E"/>
    <w:rsid w:val="00D8697C"/>
    <w:rsid w:val="00DA7A7E"/>
    <w:rsid w:val="00DE41F2"/>
    <w:rsid w:val="00E11563"/>
    <w:rsid w:val="00F26E6F"/>
    <w:rsid w:val="00FB2A2F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31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31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1030B"/>
    <w:rPr>
      <w:kern w:val="2"/>
      <w:sz w:val="18"/>
      <w:szCs w:val="18"/>
    </w:rPr>
  </w:style>
  <w:style w:type="paragraph" w:styleId="a5">
    <w:name w:val="Balloon Text"/>
    <w:basedOn w:val="a"/>
    <w:link w:val="Char0"/>
    <w:rsid w:val="0001030B"/>
    <w:rPr>
      <w:sz w:val="18"/>
      <w:szCs w:val="18"/>
    </w:rPr>
  </w:style>
  <w:style w:type="character" w:customStyle="1" w:styleId="Char0">
    <w:name w:val="批注框文本 Char"/>
    <w:link w:val="a5"/>
    <w:rsid w:val="0001030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31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31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1030B"/>
    <w:rPr>
      <w:kern w:val="2"/>
      <w:sz w:val="18"/>
      <w:szCs w:val="18"/>
    </w:rPr>
  </w:style>
  <w:style w:type="paragraph" w:styleId="a5">
    <w:name w:val="Balloon Text"/>
    <w:basedOn w:val="a"/>
    <w:link w:val="Char0"/>
    <w:rsid w:val="0001030B"/>
    <w:rPr>
      <w:sz w:val="18"/>
      <w:szCs w:val="18"/>
    </w:rPr>
  </w:style>
  <w:style w:type="character" w:customStyle="1" w:styleId="Char0">
    <w:name w:val="批注框文本 Char"/>
    <w:link w:val="a5"/>
    <w:rsid w:val="000103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653;&#21653;&#30340;&#25991;&#26723;\&#27169;&#29256;\&#32508;&#21512;&#24067;&#32447;&#39564;&#2591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综合布线验收报告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>gamut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　程　验　收　报　告</dc:title>
  <dc:creator>Karyn Gu</dc:creator>
  <cp:lastModifiedBy>Yinan Sun</cp:lastModifiedBy>
  <cp:revision>6</cp:revision>
  <cp:lastPrinted>2009-12-03T02:31:00Z</cp:lastPrinted>
  <dcterms:created xsi:type="dcterms:W3CDTF">2014-01-27T03:50:00Z</dcterms:created>
  <dcterms:modified xsi:type="dcterms:W3CDTF">2014-02-11T04:38:00Z</dcterms:modified>
</cp:coreProperties>
</file>